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1FCBBC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CA910DE" w14:textId="77777777" w:rsidR="001B2ABD" w:rsidRDefault="007052B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5673DAE" wp14:editId="04B5FCA7">
                  <wp:extent cx="2139950" cy="2529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fil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F8E29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318F7A6" w14:textId="77777777" w:rsidR="001B2ABD" w:rsidRDefault="00260CA1" w:rsidP="001B2ABD">
            <w:pPr>
              <w:pStyle w:val="Title"/>
            </w:pPr>
            <w:r>
              <w:t>Eric Keiser</w:t>
            </w:r>
          </w:p>
          <w:p w14:paraId="3FE15167" w14:textId="77777777" w:rsidR="001B2ABD" w:rsidRDefault="00260CA1" w:rsidP="001B2ABD">
            <w:pPr>
              <w:pStyle w:val="Subtitle"/>
            </w:pPr>
            <w:r w:rsidRPr="00EE1CCF">
              <w:rPr>
                <w:spacing w:val="1"/>
                <w:w w:val="88"/>
              </w:rPr>
              <w:t>Web Develope</w:t>
            </w:r>
            <w:r w:rsidRPr="00EE1CCF">
              <w:rPr>
                <w:spacing w:val="3"/>
                <w:w w:val="88"/>
              </w:rPr>
              <w:t>r</w:t>
            </w:r>
          </w:p>
        </w:tc>
      </w:tr>
      <w:tr w:rsidR="001B2ABD" w14:paraId="66B1CC6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E03350FDE774F37A80F552F4C6EA3AB"/>
              </w:placeholder>
              <w:temporary/>
              <w:showingPlcHdr/>
              <w15:appearance w15:val="hidden"/>
            </w:sdtPr>
            <w:sdtEndPr/>
            <w:sdtContent>
              <w:p w14:paraId="17BD8A1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D66FC9A" w14:textId="77777777" w:rsidR="007052B2" w:rsidRPr="004D78D9" w:rsidRDefault="007052B2" w:rsidP="007052B2">
            <w:pPr>
              <w:rPr>
                <w:rFonts w:ascii="Verdana" w:hAnsi="Verdana"/>
                <w:sz w:val="20"/>
                <w:szCs w:val="20"/>
              </w:rPr>
            </w:pPr>
            <w:r w:rsidRPr="004D78D9">
              <w:rPr>
                <w:rFonts w:ascii="Verdana" w:hAnsi="Verdana"/>
                <w:sz w:val="20"/>
                <w:szCs w:val="20"/>
              </w:rPr>
              <w:t xml:space="preserve">Hey There! I know you’re busy, </w:t>
            </w:r>
            <w:r w:rsidRPr="004D78D9">
              <w:rPr>
                <w:rFonts w:ascii="Verdana" w:hAnsi="Verdana"/>
                <w:b/>
                <w:sz w:val="20"/>
                <w:szCs w:val="20"/>
              </w:rPr>
              <w:t xml:space="preserve">so here’s what you need to know about me in one sentence: </w:t>
            </w:r>
            <w:r w:rsidRPr="004D78D9">
              <w:rPr>
                <w:rFonts w:ascii="Verdana" w:hAnsi="Verdana"/>
                <w:sz w:val="20"/>
                <w:szCs w:val="20"/>
              </w:rPr>
              <w:t xml:space="preserve">Your company stands out to me; I’m a web developer and designer; I live and breathe tech and am constantly honing my skills to solve bigger and better problems. </w:t>
            </w:r>
          </w:p>
          <w:p w14:paraId="52F589E5" w14:textId="77777777" w:rsidR="00036450" w:rsidRDefault="00036450" w:rsidP="00036450"/>
          <w:sdt>
            <w:sdtPr>
              <w:id w:val="-1954003311"/>
              <w:placeholder>
                <w:docPart w:val="3D5B76BBAAA1402BBFF264A58B1BAF73"/>
              </w:placeholder>
              <w:temporary/>
              <w:showingPlcHdr/>
              <w15:appearance w15:val="hidden"/>
            </w:sdtPr>
            <w:sdtEndPr/>
            <w:sdtContent>
              <w:p w14:paraId="30B7E9E3" w14:textId="77777777" w:rsidR="00036450" w:rsidRDefault="004813B3" w:rsidP="00036450">
                <w:pPr>
                  <w:pStyle w:val="Heading3"/>
                </w:pPr>
                <w:r w:rsidRPr="00036450">
                  <w:t>CONTACT</w:t>
                </w:r>
              </w:p>
            </w:sdtContent>
          </w:sdt>
          <w:sdt>
            <w:sdtPr>
              <w:id w:val="1111563247"/>
              <w:placeholder>
                <w:docPart w:val="BE6404318F7B4A9A9E65266EB3A55EAA"/>
              </w:placeholder>
              <w:temporary/>
              <w:showingPlcHdr/>
              <w15:appearance w15:val="hidden"/>
            </w:sdtPr>
            <w:sdtEndPr/>
            <w:sdtContent>
              <w:p w14:paraId="1A947F2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E0001F" w14:textId="77777777" w:rsidR="004D3011" w:rsidRDefault="007052B2" w:rsidP="004D3011">
            <w:r>
              <w:t>423-432-9466</w:t>
            </w:r>
          </w:p>
          <w:p w14:paraId="25717B22" w14:textId="77777777" w:rsidR="004D3011" w:rsidRPr="004D3011" w:rsidRDefault="004D3011" w:rsidP="004D3011"/>
          <w:sdt>
            <w:sdtPr>
              <w:id w:val="67859272"/>
              <w:placeholder>
                <w:docPart w:val="38433712C3404A298FF839D841036ABC"/>
              </w:placeholder>
              <w:temporary/>
              <w:showingPlcHdr/>
              <w15:appearance w15:val="hidden"/>
            </w:sdtPr>
            <w:sdtEndPr/>
            <w:sdtContent>
              <w:p w14:paraId="0D8D80FA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8999E16" w14:textId="77777777" w:rsidR="004D3011" w:rsidRDefault="007052B2" w:rsidP="004D3011">
            <w:r>
              <w:t>Ekeiser.com</w:t>
            </w:r>
          </w:p>
          <w:p w14:paraId="08526C5D" w14:textId="77777777" w:rsidR="004D3011" w:rsidRDefault="004D3011" w:rsidP="004D3011"/>
          <w:sdt>
            <w:sdtPr>
              <w:id w:val="-240260293"/>
              <w:placeholder>
                <w:docPart w:val="346306A1E4DE4791A7DD44C850AE5D5F"/>
              </w:placeholder>
              <w:temporary/>
              <w:showingPlcHdr/>
              <w15:appearance w15:val="hidden"/>
            </w:sdtPr>
            <w:sdtEndPr/>
            <w:sdtContent>
              <w:p w14:paraId="5D13F25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145DE08" w14:textId="77777777" w:rsidR="00036450" w:rsidRPr="00E4381A" w:rsidRDefault="00022155" w:rsidP="004D3011">
            <w:pPr>
              <w:rPr>
                <w:rStyle w:val="Hyperlink"/>
              </w:rPr>
            </w:pPr>
            <w:r>
              <w:t>Chattadev@gmail.com</w:t>
            </w:r>
          </w:p>
          <w:sdt>
            <w:sdtPr>
              <w:id w:val="-1444214663"/>
              <w:placeholder>
                <w:docPart w:val="FF267AAC45944232B1FA933DF49E173A"/>
              </w:placeholder>
              <w:temporary/>
              <w:showingPlcHdr/>
              <w15:appearance w15:val="hidden"/>
            </w:sdtPr>
            <w:sdtEndPr/>
            <w:sdtContent>
              <w:p w14:paraId="5063C999" w14:textId="77777777" w:rsidR="004D3011" w:rsidRDefault="002400EB" w:rsidP="004D3011">
                <w:pPr>
                  <w:pStyle w:val="Heading3"/>
                </w:pPr>
                <w:r w:rsidRPr="004D3011">
                  <w:t>HOBBIES</w:t>
                </w:r>
              </w:p>
            </w:sdtContent>
          </w:sdt>
          <w:p w14:paraId="1F39D39E" w14:textId="77777777" w:rsidR="004D3011" w:rsidRDefault="00022155" w:rsidP="004D3011">
            <w:r>
              <w:t>Mentoring New Developers</w:t>
            </w:r>
          </w:p>
          <w:p w14:paraId="0878107F" w14:textId="77777777" w:rsidR="004D3011" w:rsidRDefault="00022155" w:rsidP="004D3011">
            <w:r>
              <w:t xml:space="preserve">Sports </w:t>
            </w:r>
          </w:p>
          <w:p w14:paraId="011D7F2E" w14:textId="77777777" w:rsidR="004D3011" w:rsidRDefault="00022155" w:rsidP="004D3011">
            <w:r>
              <w:t>Photography</w:t>
            </w:r>
          </w:p>
          <w:p w14:paraId="63A4AD2C" w14:textId="77777777" w:rsidR="004D3011" w:rsidRPr="004D3011" w:rsidRDefault="00022155" w:rsidP="004D3011">
            <w:r>
              <w:t xml:space="preserve">Learning </w:t>
            </w:r>
          </w:p>
        </w:tc>
        <w:tc>
          <w:tcPr>
            <w:tcW w:w="720" w:type="dxa"/>
          </w:tcPr>
          <w:p w14:paraId="3F946A4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A683124A8D14369BEDF475FE5794CBE"/>
              </w:placeholder>
              <w:temporary/>
              <w:showingPlcHdr/>
              <w15:appearance w15:val="hidden"/>
            </w:sdtPr>
            <w:sdtEndPr/>
            <w:sdtContent>
              <w:p w14:paraId="3BBEA77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C2B99D6" w14:textId="77777777" w:rsidR="00036450" w:rsidRDefault="00260CA1" w:rsidP="00036450">
            <w:pPr>
              <w:rPr>
                <w:b/>
              </w:rPr>
            </w:pPr>
            <w:r>
              <w:rPr>
                <w:b/>
              </w:rPr>
              <w:t>Tech Town Work Force</w:t>
            </w:r>
          </w:p>
          <w:p w14:paraId="4FB96827" w14:textId="77777777" w:rsidR="00260CA1" w:rsidRPr="00036450" w:rsidRDefault="00260CA1" w:rsidP="00036450">
            <w:pPr>
              <w:rPr>
                <w:b/>
              </w:rPr>
            </w:pPr>
            <w:r>
              <w:rPr>
                <w:b/>
              </w:rPr>
              <w:t>Savvy Coders Bootcamp</w:t>
            </w:r>
          </w:p>
          <w:p w14:paraId="16DD8FF7" w14:textId="77777777" w:rsidR="00036450" w:rsidRPr="00036450" w:rsidRDefault="00260CA1" w:rsidP="00036450">
            <w:pPr>
              <w:pStyle w:val="Date"/>
            </w:pPr>
            <w:r>
              <w:t>April 2018</w:t>
            </w:r>
            <w:r w:rsidR="00036450" w:rsidRPr="00036450">
              <w:t xml:space="preserve"> </w:t>
            </w:r>
            <w:r>
              <w:t>– June 2018</w:t>
            </w:r>
          </w:p>
          <w:p w14:paraId="4CE8AA81" w14:textId="77777777" w:rsidR="004D3011" w:rsidRDefault="00260CA1" w:rsidP="00036450">
            <w:r>
              <w:t>I was a top prospect in this bootcamp staying ahead of the required work and spending extra time learning and teaching advanced skills</w:t>
            </w:r>
          </w:p>
          <w:p w14:paraId="14E20469" w14:textId="77777777" w:rsidR="00036450" w:rsidRDefault="00036450" w:rsidP="00036450"/>
          <w:p w14:paraId="3DCFF90D" w14:textId="77777777" w:rsidR="00036450" w:rsidRPr="00036450" w:rsidRDefault="00260CA1" w:rsidP="00036450">
            <w:pPr>
              <w:rPr>
                <w:b/>
              </w:rPr>
            </w:pPr>
            <w:r>
              <w:rPr>
                <w:b/>
              </w:rPr>
              <w:t>Udemy.com, Lynda.com</w:t>
            </w:r>
          </w:p>
          <w:p w14:paraId="6E923772" w14:textId="4171388E" w:rsidR="00036450" w:rsidRPr="00036450" w:rsidRDefault="00260CA1" w:rsidP="00036450">
            <w:pPr>
              <w:pStyle w:val="Date"/>
            </w:pPr>
            <w:r>
              <w:t>April 2015</w:t>
            </w:r>
            <w:r w:rsidR="00036450" w:rsidRPr="00036450">
              <w:t xml:space="preserve"> </w:t>
            </w:r>
            <w:r>
              <w:t>– Current (</w:t>
            </w:r>
            <w:r w:rsidR="00DA31B4">
              <w:t>e</w:t>
            </w:r>
            <w:r>
              <w:t xml:space="preserve">-learning) </w:t>
            </w:r>
          </w:p>
          <w:p w14:paraId="7A65F471" w14:textId="77777777" w:rsidR="00036450" w:rsidRDefault="00260CA1" w:rsidP="00036450">
            <w:r>
              <w:t>I stay on top of all of the new tech in the industry. You can find me filling all of my free time learning new skills or honing existing once</w:t>
            </w:r>
          </w:p>
          <w:sdt>
            <w:sdtPr>
              <w:id w:val="1001553383"/>
              <w:placeholder>
                <w:docPart w:val="9EA314C52C6049AAACE8738C277E64C6"/>
              </w:placeholder>
              <w:temporary/>
              <w:showingPlcHdr/>
              <w15:appearance w15:val="hidden"/>
            </w:sdtPr>
            <w:sdtEndPr/>
            <w:sdtContent>
              <w:p w14:paraId="345F7FC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EB597FC" w14:textId="77777777" w:rsidR="00036450" w:rsidRDefault="00260CA1" w:rsidP="00036450">
            <w:pPr>
              <w:rPr>
                <w:bCs/>
              </w:rPr>
            </w:pPr>
            <w:r>
              <w:rPr>
                <w:b/>
              </w:rPr>
              <w:t xml:space="preserve">Freelance - </w:t>
            </w:r>
            <w:r w:rsidR="00036450">
              <w:rPr>
                <w:b/>
              </w:rPr>
              <w:t xml:space="preserve"> </w:t>
            </w:r>
            <w:r w:rsidR="00036450" w:rsidRPr="00036450">
              <w:t xml:space="preserve"> </w:t>
            </w:r>
            <w:r>
              <w:rPr>
                <w:b/>
              </w:rPr>
              <w:t xml:space="preserve">Web Developer </w:t>
            </w:r>
          </w:p>
          <w:p w14:paraId="27947C36" w14:textId="77777777" w:rsidR="00036450" w:rsidRPr="00036450" w:rsidRDefault="00260CA1" w:rsidP="00036450">
            <w:r>
              <w:t>June 2015 - Current</w:t>
            </w:r>
          </w:p>
          <w:p w14:paraId="066DD90B" w14:textId="76F1D00F" w:rsidR="00036450" w:rsidRDefault="00260CA1" w:rsidP="00036450">
            <w:r>
              <w:t xml:space="preserve">Development/Deployment of sites and Apps with UX/UI Best Practices. Focus on </w:t>
            </w:r>
            <w:r w:rsidR="008D568E">
              <w:t xml:space="preserve">Responsiveness, Accessibility and Maintainable </w:t>
            </w:r>
            <w:proofErr w:type="spellStart"/>
            <w:proofErr w:type="gramStart"/>
            <w:r w:rsidR="008D568E">
              <w:t>code.</w:t>
            </w:r>
            <w:r w:rsidR="00AC1D82">
              <w:t>A</w:t>
            </w:r>
            <w:proofErr w:type="spellEnd"/>
            <w:proofErr w:type="gramEnd"/>
            <w:r w:rsidR="00AC1D82">
              <w:t xml:space="preserve"> </w:t>
            </w:r>
            <w:r w:rsidR="00036450" w:rsidRPr="00036450">
              <w:t xml:space="preserve"> </w:t>
            </w:r>
          </w:p>
          <w:p w14:paraId="3F2C4207" w14:textId="77777777" w:rsidR="004D3011" w:rsidRDefault="004D3011" w:rsidP="00036450"/>
          <w:p w14:paraId="1FEDE7E1" w14:textId="77777777" w:rsidR="004D3011" w:rsidRPr="004D3011" w:rsidRDefault="008D568E" w:rsidP="004D3011">
            <w:pPr>
              <w:rPr>
                <w:bCs/>
              </w:rPr>
            </w:pPr>
            <w:r>
              <w:rPr>
                <w:b/>
              </w:rPr>
              <w:t>Unum - Compensation Analyst</w:t>
            </w:r>
          </w:p>
          <w:p w14:paraId="04E55458" w14:textId="77777777" w:rsidR="004D3011" w:rsidRPr="004D3011" w:rsidRDefault="008D568E" w:rsidP="004D3011">
            <w:r>
              <w:t>November 2013</w:t>
            </w:r>
            <w:r w:rsidR="004D3011" w:rsidRPr="004D3011">
              <w:t>–</w:t>
            </w:r>
            <w:r>
              <w:t>July 2018</w:t>
            </w:r>
          </w:p>
          <w:p w14:paraId="6CE170E2" w14:textId="77777777" w:rsidR="004D3011" w:rsidRPr="004D3011" w:rsidRDefault="008D568E" w:rsidP="004D3011">
            <w:r>
              <w:t>Used stored data procedures to produce compensation reports and analysis to help improve company revenue and performance.</w:t>
            </w:r>
          </w:p>
          <w:p w14:paraId="1FB481CB" w14:textId="77777777" w:rsidR="004D3011" w:rsidRDefault="004D3011" w:rsidP="00036450"/>
          <w:p w14:paraId="6AE40D9A" w14:textId="77777777" w:rsidR="004D3011" w:rsidRPr="004D3011" w:rsidRDefault="008D568E" w:rsidP="004D3011">
            <w:pPr>
              <w:rPr>
                <w:bCs/>
              </w:rPr>
            </w:pPr>
            <w:proofErr w:type="spellStart"/>
            <w:r>
              <w:rPr>
                <w:b/>
              </w:rPr>
              <w:t>Wisetake</w:t>
            </w:r>
            <w:proofErr w:type="spellEnd"/>
            <w:r>
              <w:rPr>
                <w:b/>
              </w:rPr>
              <w:t xml:space="preserve"> LLC – WordPress Developer/Data Analyst</w:t>
            </w:r>
          </w:p>
          <w:p w14:paraId="49EACA60" w14:textId="77777777" w:rsidR="004D3011" w:rsidRPr="004D3011" w:rsidRDefault="008D568E" w:rsidP="004D3011">
            <w:r>
              <w:t>May 2016</w:t>
            </w:r>
            <w:r w:rsidR="004D3011" w:rsidRPr="004D3011">
              <w:t>–</w:t>
            </w:r>
            <w:r>
              <w:t>April 2018</w:t>
            </w:r>
          </w:p>
          <w:p w14:paraId="4F62A169" w14:textId="77777777" w:rsidR="004D3011" w:rsidRPr="004D3011" w:rsidRDefault="008D568E" w:rsidP="004D3011">
            <w:r>
              <w:t>Provided predictive analytics for fantasy sports players on a daily basis. Moved the data into a usable web format for website subscribers.</w:t>
            </w:r>
            <w:r w:rsidR="00036450" w:rsidRPr="004D3011">
              <w:t xml:space="preserve"> </w:t>
            </w:r>
          </w:p>
          <w:p w14:paraId="15D71F80" w14:textId="77777777" w:rsidR="004D3011" w:rsidRDefault="004D3011" w:rsidP="00036450"/>
          <w:sdt>
            <w:sdtPr>
              <w:id w:val="1669594239"/>
              <w:placeholder>
                <w:docPart w:val="83329A97AA71491099FA68B4B5E43AD1"/>
              </w:placeholder>
              <w:temporary/>
              <w:showingPlcHdr/>
              <w15:appearance w15:val="hidden"/>
            </w:sdtPr>
            <w:sdtEndPr/>
            <w:sdtContent>
              <w:p w14:paraId="78E0299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AA9947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4AA4E3C" wp14:editId="78AD5B7C">
                  <wp:extent cx="466153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DFAB10E" w14:textId="77777777" w:rsidR="0043117B" w:rsidRDefault="00EE1CCF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1340" w14:textId="77777777" w:rsidR="00EE1CCF" w:rsidRDefault="00EE1CCF" w:rsidP="000C45FF">
      <w:r>
        <w:separator/>
      </w:r>
    </w:p>
  </w:endnote>
  <w:endnote w:type="continuationSeparator" w:id="0">
    <w:p w14:paraId="1F091E07" w14:textId="77777777" w:rsidR="00EE1CCF" w:rsidRDefault="00EE1CC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6C4C" w14:textId="77777777" w:rsidR="00EE1CCF" w:rsidRDefault="00EE1CCF" w:rsidP="000C45FF">
      <w:r>
        <w:separator/>
      </w:r>
    </w:p>
  </w:footnote>
  <w:footnote w:type="continuationSeparator" w:id="0">
    <w:p w14:paraId="5855C230" w14:textId="77777777" w:rsidR="00EE1CCF" w:rsidRDefault="00EE1CC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6FE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14048E" wp14:editId="4211B8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1"/>
    <w:rsid w:val="00022155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CA1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D29F7"/>
    <w:rsid w:val="005E39D5"/>
    <w:rsid w:val="00600670"/>
    <w:rsid w:val="0062123A"/>
    <w:rsid w:val="00646E75"/>
    <w:rsid w:val="006771D0"/>
    <w:rsid w:val="007052B2"/>
    <w:rsid w:val="00715FCB"/>
    <w:rsid w:val="00743101"/>
    <w:rsid w:val="007867A0"/>
    <w:rsid w:val="007927F5"/>
    <w:rsid w:val="00802CA0"/>
    <w:rsid w:val="008D568E"/>
    <w:rsid w:val="00A2118D"/>
    <w:rsid w:val="00AC1D82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A31B4"/>
    <w:rsid w:val="00DC4ADB"/>
    <w:rsid w:val="00DD172A"/>
    <w:rsid w:val="00E25A26"/>
    <w:rsid w:val="00E4381A"/>
    <w:rsid w:val="00E55D74"/>
    <w:rsid w:val="00EC7AF5"/>
    <w:rsid w:val="00EE1CCF"/>
    <w:rsid w:val="00F60274"/>
    <w:rsid w:val="00F77FB9"/>
    <w:rsid w:val="00FB068F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ED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6"/>
                <c:pt idx="0">
                  <c:v>Database</c:v>
                </c:pt>
                <c:pt idx="1">
                  <c:v>Angular</c:v>
                </c:pt>
                <c:pt idx="2">
                  <c:v>React</c:v>
                </c:pt>
                <c:pt idx="3">
                  <c:v>JS</c:v>
                </c:pt>
                <c:pt idx="4">
                  <c:v>CSS</c:v>
                </c:pt>
                <c:pt idx="5">
                  <c:v>HTML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</c:v>
                </c:pt>
                <c:pt idx="1">
                  <c:v>0.65</c:v>
                </c:pt>
                <c:pt idx="2">
                  <c:v>0.4</c:v>
                </c:pt>
                <c:pt idx="3">
                  <c:v>0.8</c:v>
                </c:pt>
                <c:pt idx="4">
                  <c:v>0.85</c:v>
                </c:pt>
                <c:pt idx="5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7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3350FDE774F37A80F552F4C6E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FF-FE14-4D15-A336-04E3FCB616CC}"/>
      </w:docPartPr>
      <w:docPartBody>
        <w:p w:rsidR="00361AAF" w:rsidRDefault="00430CFB">
          <w:pPr>
            <w:pStyle w:val="4E03350FDE774F37A80F552F4C6EA3AB"/>
          </w:pPr>
          <w:r w:rsidRPr="00D5459D">
            <w:t>Profile</w:t>
          </w:r>
        </w:p>
      </w:docPartBody>
    </w:docPart>
    <w:docPart>
      <w:docPartPr>
        <w:name w:val="3D5B76BBAAA1402BBFF264A58B1B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1118-DB84-46CB-89C5-F63FC68410D2}"/>
      </w:docPartPr>
      <w:docPartBody>
        <w:p w:rsidR="00361AAF" w:rsidRDefault="00430CFB">
          <w:pPr>
            <w:pStyle w:val="3D5B76BBAAA1402BBFF264A58B1BAF73"/>
          </w:pPr>
          <w:r w:rsidRPr="00036450">
            <w:t>CONTACT</w:t>
          </w:r>
        </w:p>
      </w:docPartBody>
    </w:docPart>
    <w:docPart>
      <w:docPartPr>
        <w:name w:val="BE6404318F7B4A9A9E65266EB3A5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6887-B60A-4431-BE9E-533AEFA5EBEF}"/>
      </w:docPartPr>
      <w:docPartBody>
        <w:p w:rsidR="00361AAF" w:rsidRDefault="00430CFB">
          <w:pPr>
            <w:pStyle w:val="BE6404318F7B4A9A9E65266EB3A55EAA"/>
          </w:pPr>
          <w:r w:rsidRPr="004D3011">
            <w:t>PHONE:</w:t>
          </w:r>
        </w:p>
      </w:docPartBody>
    </w:docPart>
    <w:docPart>
      <w:docPartPr>
        <w:name w:val="38433712C3404A298FF839D84103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24B6-8619-4503-A91E-483808A3A06C}"/>
      </w:docPartPr>
      <w:docPartBody>
        <w:p w:rsidR="00361AAF" w:rsidRDefault="00430CFB">
          <w:pPr>
            <w:pStyle w:val="38433712C3404A298FF839D841036ABC"/>
          </w:pPr>
          <w:r w:rsidRPr="004D3011">
            <w:t>WEBSITE:</w:t>
          </w:r>
        </w:p>
      </w:docPartBody>
    </w:docPart>
    <w:docPart>
      <w:docPartPr>
        <w:name w:val="346306A1E4DE4791A7DD44C850AE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CD3DB-F459-4F82-A2D2-0F865279688D}"/>
      </w:docPartPr>
      <w:docPartBody>
        <w:p w:rsidR="00361AAF" w:rsidRDefault="00430CFB">
          <w:pPr>
            <w:pStyle w:val="346306A1E4DE4791A7DD44C850AE5D5F"/>
          </w:pPr>
          <w:r w:rsidRPr="004D3011">
            <w:t>EMAIL:</w:t>
          </w:r>
        </w:p>
      </w:docPartBody>
    </w:docPart>
    <w:docPart>
      <w:docPartPr>
        <w:name w:val="FF267AAC45944232B1FA933DF49E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D0FA5-C7E1-43D2-A56E-714FB32336C8}"/>
      </w:docPartPr>
      <w:docPartBody>
        <w:p w:rsidR="00361AAF" w:rsidRDefault="00430CFB">
          <w:pPr>
            <w:pStyle w:val="FF267AAC45944232B1FA933DF49E173A"/>
          </w:pPr>
          <w:r w:rsidRPr="004D3011">
            <w:t>HOBBIES</w:t>
          </w:r>
        </w:p>
      </w:docPartBody>
    </w:docPart>
    <w:docPart>
      <w:docPartPr>
        <w:name w:val="BA683124A8D14369BEDF475FE579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ED7C0-AD1B-41D9-9CB8-85DF53A42766}"/>
      </w:docPartPr>
      <w:docPartBody>
        <w:p w:rsidR="00361AAF" w:rsidRDefault="00430CFB">
          <w:pPr>
            <w:pStyle w:val="BA683124A8D14369BEDF475FE5794CBE"/>
          </w:pPr>
          <w:r w:rsidRPr="00036450">
            <w:t>EDUCATION</w:t>
          </w:r>
        </w:p>
      </w:docPartBody>
    </w:docPart>
    <w:docPart>
      <w:docPartPr>
        <w:name w:val="9EA314C52C6049AAACE8738C277E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68B-A091-431F-A865-C1EE38EE4897}"/>
      </w:docPartPr>
      <w:docPartBody>
        <w:p w:rsidR="00361AAF" w:rsidRDefault="00430CFB">
          <w:pPr>
            <w:pStyle w:val="9EA314C52C6049AAACE8738C277E64C6"/>
          </w:pPr>
          <w:r w:rsidRPr="00036450">
            <w:t>WORK EXPERIENCE</w:t>
          </w:r>
        </w:p>
      </w:docPartBody>
    </w:docPart>
    <w:docPart>
      <w:docPartPr>
        <w:name w:val="83329A97AA71491099FA68B4B5E4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5E92-06FD-4B4C-9C19-67D46B9C1098}"/>
      </w:docPartPr>
      <w:docPartBody>
        <w:p w:rsidR="00361AAF" w:rsidRDefault="00430CFB">
          <w:pPr>
            <w:pStyle w:val="83329A97AA71491099FA68B4B5E43AD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B"/>
    <w:rsid w:val="00361AAF"/>
    <w:rsid w:val="00430CFB"/>
    <w:rsid w:val="00D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E7229377C49A68A3249AF5F575EBD">
    <w:name w:val="B9AE7229377C49A68A3249AF5F575EBD"/>
  </w:style>
  <w:style w:type="paragraph" w:customStyle="1" w:styleId="188AC344BD8940F6A421E431ABBBE1CC">
    <w:name w:val="188AC344BD8940F6A421E431ABBBE1CC"/>
  </w:style>
  <w:style w:type="paragraph" w:customStyle="1" w:styleId="4E03350FDE774F37A80F552F4C6EA3AB">
    <w:name w:val="4E03350FDE774F37A80F552F4C6EA3AB"/>
  </w:style>
  <w:style w:type="paragraph" w:customStyle="1" w:styleId="FF95C250CD0E4EFB9CB37CA642AF83BE">
    <w:name w:val="FF95C250CD0E4EFB9CB37CA642AF83BE"/>
  </w:style>
  <w:style w:type="paragraph" w:customStyle="1" w:styleId="3D5B76BBAAA1402BBFF264A58B1BAF73">
    <w:name w:val="3D5B76BBAAA1402BBFF264A58B1BAF73"/>
  </w:style>
  <w:style w:type="paragraph" w:customStyle="1" w:styleId="BE6404318F7B4A9A9E65266EB3A55EAA">
    <w:name w:val="BE6404318F7B4A9A9E65266EB3A55EAA"/>
  </w:style>
  <w:style w:type="paragraph" w:customStyle="1" w:styleId="6B5D9EF5E90C463D92B0C48A0DD225F6">
    <w:name w:val="6B5D9EF5E90C463D92B0C48A0DD225F6"/>
  </w:style>
  <w:style w:type="paragraph" w:customStyle="1" w:styleId="38433712C3404A298FF839D841036ABC">
    <w:name w:val="38433712C3404A298FF839D841036ABC"/>
  </w:style>
  <w:style w:type="paragraph" w:customStyle="1" w:styleId="1A763220DEB3478691966CB42B043F96">
    <w:name w:val="1A763220DEB3478691966CB42B043F96"/>
  </w:style>
  <w:style w:type="paragraph" w:customStyle="1" w:styleId="346306A1E4DE4791A7DD44C850AE5D5F">
    <w:name w:val="346306A1E4DE4791A7DD44C850AE5D5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9A831C1D73C74E8E82DF9C3F7499DBFE">
    <w:name w:val="9A831C1D73C74E8E82DF9C3F7499DBFE"/>
  </w:style>
  <w:style w:type="paragraph" w:customStyle="1" w:styleId="FF267AAC45944232B1FA933DF49E173A">
    <w:name w:val="FF267AAC45944232B1FA933DF49E173A"/>
  </w:style>
  <w:style w:type="paragraph" w:customStyle="1" w:styleId="50581F7285C048628BB95486C1C1F77B">
    <w:name w:val="50581F7285C048628BB95486C1C1F77B"/>
  </w:style>
  <w:style w:type="paragraph" w:customStyle="1" w:styleId="694976709EEC429B91719A2EB6DE6945">
    <w:name w:val="694976709EEC429B91719A2EB6DE6945"/>
  </w:style>
  <w:style w:type="paragraph" w:customStyle="1" w:styleId="3C224505EDE347ADA56D431F74891B90">
    <w:name w:val="3C224505EDE347ADA56D431F74891B90"/>
  </w:style>
  <w:style w:type="paragraph" w:customStyle="1" w:styleId="F524EEB96F744C67AEFEAFCFE885FB9A">
    <w:name w:val="F524EEB96F744C67AEFEAFCFE885FB9A"/>
  </w:style>
  <w:style w:type="paragraph" w:customStyle="1" w:styleId="BA683124A8D14369BEDF475FE5794CBE">
    <w:name w:val="BA683124A8D14369BEDF475FE5794CBE"/>
  </w:style>
  <w:style w:type="paragraph" w:customStyle="1" w:styleId="A6D96DD5B87942D98D337004DC22CB0A">
    <w:name w:val="A6D96DD5B87942D98D337004DC22CB0A"/>
  </w:style>
  <w:style w:type="paragraph" w:customStyle="1" w:styleId="4FA306C335484EF0A56B690C642E6A8C">
    <w:name w:val="4FA306C335484EF0A56B690C642E6A8C"/>
  </w:style>
  <w:style w:type="paragraph" w:customStyle="1" w:styleId="B020E4982D4D44718F237922D0E9F007">
    <w:name w:val="B020E4982D4D44718F237922D0E9F007"/>
  </w:style>
  <w:style w:type="paragraph" w:customStyle="1" w:styleId="8F2AF8E6CC144A2884A76B03EC2FFDC8">
    <w:name w:val="8F2AF8E6CC144A2884A76B03EC2FFDC8"/>
  </w:style>
  <w:style w:type="paragraph" w:customStyle="1" w:styleId="34FE6BB9488C47479527B77BE0EFCE61">
    <w:name w:val="34FE6BB9488C47479527B77BE0EFCE61"/>
  </w:style>
  <w:style w:type="paragraph" w:customStyle="1" w:styleId="840DEBBF70854732AB44C561413BD466">
    <w:name w:val="840DEBBF70854732AB44C561413BD466"/>
  </w:style>
  <w:style w:type="paragraph" w:customStyle="1" w:styleId="328356613F2A426C9E58AD09CC4CBFF8">
    <w:name w:val="328356613F2A426C9E58AD09CC4CBFF8"/>
  </w:style>
  <w:style w:type="paragraph" w:customStyle="1" w:styleId="9EA314C52C6049AAACE8738C277E64C6">
    <w:name w:val="9EA314C52C6049AAACE8738C277E64C6"/>
  </w:style>
  <w:style w:type="paragraph" w:customStyle="1" w:styleId="253DE3BCC10147D9906E4F0FE25419F8">
    <w:name w:val="253DE3BCC10147D9906E4F0FE25419F8"/>
  </w:style>
  <w:style w:type="paragraph" w:customStyle="1" w:styleId="5E124D58C49C493897C13570C54407B7">
    <w:name w:val="5E124D58C49C493897C13570C54407B7"/>
  </w:style>
  <w:style w:type="paragraph" w:customStyle="1" w:styleId="C73460CD4426472FA514E92B64F4A1E8">
    <w:name w:val="C73460CD4426472FA514E92B64F4A1E8"/>
  </w:style>
  <w:style w:type="paragraph" w:customStyle="1" w:styleId="5AD25BCB66E546FCA368B33964246ECC">
    <w:name w:val="5AD25BCB66E546FCA368B33964246ECC"/>
  </w:style>
  <w:style w:type="paragraph" w:customStyle="1" w:styleId="63AF694141C14E3085E791D78BF75094">
    <w:name w:val="63AF694141C14E3085E791D78BF75094"/>
  </w:style>
  <w:style w:type="paragraph" w:customStyle="1" w:styleId="C60E861F70C74958AC0913AD634349E8">
    <w:name w:val="C60E861F70C74958AC0913AD634349E8"/>
  </w:style>
  <w:style w:type="paragraph" w:customStyle="1" w:styleId="7B75E7A8A9944E159A77262E4F79D24B">
    <w:name w:val="7B75E7A8A9944E159A77262E4F79D24B"/>
  </w:style>
  <w:style w:type="paragraph" w:customStyle="1" w:styleId="E60043C976514927854C3249F6E9842A">
    <w:name w:val="E60043C976514927854C3249F6E9842A"/>
  </w:style>
  <w:style w:type="paragraph" w:customStyle="1" w:styleId="A9DDF46C70EB4647B5023CCA2835C932">
    <w:name w:val="A9DDF46C70EB4647B5023CCA2835C932"/>
  </w:style>
  <w:style w:type="paragraph" w:customStyle="1" w:styleId="4A26F19726A4496E9AC4A5060CBF69CA">
    <w:name w:val="4A26F19726A4496E9AC4A5060CBF69CA"/>
  </w:style>
  <w:style w:type="paragraph" w:customStyle="1" w:styleId="6C68A389D55248D8B9E7AC03511C7B5B">
    <w:name w:val="6C68A389D55248D8B9E7AC03511C7B5B"/>
  </w:style>
  <w:style w:type="paragraph" w:customStyle="1" w:styleId="B1966F6A02B3476BA384D1337BBB0C49">
    <w:name w:val="B1966F6A02B3476BA384D1337BBB0C49"/>
  </w:style>
  <w:style w:type="paragraph" w:customStyle="1" w:styleId="C7D3C7B35F32432E8ABEFB96BF99B62E">
    <w:name w:val="C7D3C7B35F32432E8ABEFB96BF99B62E"/>
  </w:style>
  <w:style w:type="paragraph" w:customStyle="1" w:styleId="033A620B0D5145D5807B77F70ACFF7C6">
    <w:name w:val="033A620B0D5145D5807B77F70ACFF7C6"/>
  </w:style>
  <w:style w:type="paragraph" w:customStyle="1" w:styleId="3AF0C0B9842C49ADB477057D66BE7488">
    <w:name w:val="3AF0C0B9842C49ADB477057D66BE748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3329A97AA71491099FA68B4B5E43AD1">
    <w:name w:val="83329A97AA71491099FA68B4B5E43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2018-09-16T04:08:00Z</dcterms:created>
  <dcterms:modified xsi:type="dcterms:W3CDTF">2018-09-17T02:38:00Z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