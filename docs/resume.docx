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4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707"/>
        <w:gridCol w:w="6361"/>
      </w:tblGrid>
      <w:tr w:rsidR="001B2ABD" w14:paraId="41FCBBCD" w14:textId="77777777" w:rsidTr="006F1793">
        <w:trPr>
          <w:trHeight w:val="4050"/>
        </w:trPr>
        <w:tc>
          <w:tcPr>
            <w:tcW w:w="3539" w:type="dxa"/>
            <w:vAlign w:val="bottom"/>
          </w:tcPr>
          <w:p w14:paraId="1CA910DE" w14:textId="77777777" w:rsidR="001B2ABD" w:rsidRDefault="007052B2" w:rsidP="00D55702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5673DAE" wp14:editId="3E4A8641">
                  <wp:extent cx="2139950" cy="2529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fil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</w:tcPr>
          <w:p w14:paraId="1CF8E294" w14:textId="77777777" w:rsidR="001B2ABD" w:rsidRDefault="001B2ABD" w:rsidP="00D55702">
            <w:pPr>
              <w:tabs>
                <w:tab w:val="left" w:pos="990"/>
              </w:tabs>
            </w:pPr>
          </w:p>
        </w:tc>
        <w:tc>
          <w:tcPr>
            <w:tcW w:w="6361" w:type="dxa"/>
            <w:vAlign w:val="bottom"/>
          </w:tcPr>
          <w:p w14:paraId="1318F7A6" w14:textId="3BAF2B34" w:rsidR="001B2ABD" w:rsidRDefault="00260CA1" w:rsidP="006F1793">
            <w:pPr>
              <w:pStyle w:val="Title"/>
              <w:jc w:val="center"/>
            </w:pPr>
            <w:r>
              <w:t>EricKeiser</w:t>
            </w:r>
          </w:p>
          <w:p w14:paraId="3FE15167" w14:textId="5F5ADBCD" w:rsidR="001B2ABD" w:rsidRPr="0074144D" w:rsidRDefault="006F1793" w:rsidP="006F1793">
            <w:pPr>
              <w:pStyle w:val="Subtitle"/>
              <w:jc w:val="center"/>
              <w:rPr>
                <w:i/>
              </w:rPr>
            </w:pPr>
            <w:r w:rsidRPr="00A45638">
              <w:rPr>
                <w:i/>
                <w:spacing w:val="1"/>
                <w:w w:val="88"/>
              </w:rPr>
              <w:t>Web Develope</w:t>
            </w:r>
            <w:r w:rsidRPr="00A45638">
              <w:rPr>
                <w:i/>
                <w:spacing w:val="3"/>
                <w:w w:val="88"/>
              </w:rPr>
              <w:t>r</w:t>
            </w:r>
          </w:p>
        </w:tc>
      </w:tr>
      <w:tr w:rsidR="001B2ABD" w14:paraId="66B1CC62" w14:textId="77777777" w:rsidTr="00153B40">
        <w:trPr>
          <w:trHeight w:val="9800"/>
        </w:trPr>
        <w:tc>
          <w:tcPr>
            <w:tcW w:w="3539" w:type="dxa"/>
          </w:tcPr>
          <w:p w14:paraId="17BD8A15" w14:textId="04F85A20" w:rsidR="001B2ABD" w:rsidRPr="006F1793" w:rsidRDefault="00610834" w:rsidP="0074144D">
            <w:pPr>
              <w:pStyle w:val="Heading3"/>
              <w:tabs>
                <w:tab w:val="left" w:pos="1229"/>
              </w:tabs>
              <w:rPr>
                <w:rFonts w:ascii="Verdana" w:hAnsi="Verdana"/>
                <w:sz w:val="24"/>
              </w:rPr>
            </w:pPr>
            <w:sdt>
              <w:sdtPr>
                <w:rPr>
                  <w:rFonts w:ascii="Verdana" w:hAnsi="Verdana"/>
                  <w:sz w:val="24"/>
                </w:rPr>
                <w:id w:val="-1711873194"/>
                <w:placeholder>
                  <w:docPart w:val="4E03350FDE774F37A80F552F4C6EA3A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6F1793">
                  <w:rPr>
                    <w:rFonts w:ascii="Verdana" w:hAnsi="Verdana"/>
                    <w:color w:val="00B0F0"/>
                    <w:sz w:val="24"/>
                  </w:rPr>
                  <w:t>Profile</w:t>
                </w:r>
              </w:sdtContent>
            </w:sdt>
            <w:r w:rsidR="0074144D" w:rsidRPr="006F1793">
              <w:rPr>
                <w:rFonts w:ascii="Verdana" w:hAnsi="Verdana"/>
                <w:sz w:val="24"/>
              </w:rPr>
              <w:t>:</w:t>
            </w:r>
          </w:p>
          <w:p w14:paraId="1A792734" w14:textId="28EF9AE5" w:rsidR="006F1793" w:rsidRPr="00987710" w:rsidRDefault="006F1793" w:rsidP="006F1793">
            <w:pPr>
              <w:tabs>
                <w:tab w:val="left" w:pos="990"/>
              </w:tabs>
              <w:rPr>
                <w:rFonts w:ascii="Verdana" w:hAnsi="Verdana"/>
                <w:sz w:val="22"/>
              </w:rPr>
            </w:pPr>
            <w:r w:rsidRPr="00987710">
              <w:rPr>
                <w:rFonts w:ascii="Verdana" w:hAnsi="Verdana"/>
                <w:sz w:val="22"/>
              </w:rPr>
              <w:t>I’m a web developer and data analyst.</w:t>
            </w:r>
            <w:r>
              <w:rPr>
                <w:rFonts w:ascii="Verdana" w:hAnsi="Verdana"/>
                <w:sz w:val="22"/>
              </w:rPr>
              <w:t xml:space="preserve"> </w:t>
            </w:r>
            <w:r w:rsidRPr="00987710">
              <w:rPr>
                <w:rFonts w:ascii="Verdana" w:hAnsi="Verdana"/>
                <w:sz w:val="22"/>
              </w:rPr>
              <w:t>I live and</w:t>
            </w:r>
            <w:r w:rsidR="00A45638">
              <w:rPr>
                <w:rFonts w:ascii="Verdana" w:hAnsi="Verdana"/>
                <w:sz w:val="22"/>
              </w:rPr>
              <w:t xml:space="preserve"> breathe tech. I am constantly h</w:t>
            </w:r>
            <w:r w:rsidRPr="00987710">
              <w:rPr>
                <w:rFonts w:ascii="Verdana" w:hAnsi="Verdana"/>
                <w:sz w:val="22"/>
              </w:rPr>
              <w:t>oning my s</w:t>
            </w:r>
            <w:r>
              <w:rPr>
                <w:rFonts w:ascii="Verdana" w:hAnsi="Verdana"/>
                <w:sz w:val="22"/>
              </w:rPr>
              <w:t>k</w:t>
            </w:r>
            <w:r w:rsidRPr="00987710">
              <w:rPr>
                <w:rFonts w:ascii="Verdana" w:hAnsi="Verdana"/>
                <w:sz w:val="22"/>
              </w:rPr>
              <w:t>i</w:t>
            </w:r>
            <w:r w:rsidR="00A45638">
              <w:rPr>
                <w:rFonts w:ascii="Verdana" w:hAnsi="Verdana"/>
                <w:sz w:val="22"/>
              </w:rPr>
              <w:t>lls to solve bigger and better p</w:t>
            </w:r>
            <w:r w:rsidRPr="00987710">
              <w:rPr>
                <w:rFonts w:ascii="Verdana" w:hAnsi="Verdana"/>
                <w:sz w:val="22"/>
              </w:rPr>
              <w:t xml:space="preserve">roblems. </w:t>
            </w:r>
          </w:p>
          <w:p w14:paraId="1BF6F20E" w14:textId="77777777" w:rsidR="006F1793" w:rsidRDefault="006F1793" w:rsidP="00D55702">
            <w:pPr>
              <w:rPr>
                <w:rFonts w:ascii="Verdana" w:hAnsi="Verdana"/>
                <w:sz w:val="20"/>
                <w:szCs w:val="20"/>
              </w:rPr>
            </w:pPr>
          </w:p>
          <w:p w14:paraId="6BB0D115" w14:textId="79521633" w:rsidR="006F1793" w:rsidRPr="006F1793" w:rsidRDefault="006F1793" w:rsidP="00D55702">
            <w:pPr>
              <w:rPr>
                <w:rFonts w:ascii="Verdana" w:hAnsi="Verdana"/>
                <w:b/>
                <w:color w:val="00B0F0"/>
                <w:sz w:val="24"/>
                <w:szCs w:val="20"/>
              </w:rPr>
            </w:pPr>
            <w:r w:rsidRPr="006F1793">
              <w:rPr>
                <w:rFonts w:ascii="Verdana" w:hAnsi="Verdana"/>
                <w:b/>
                <w:color w:val="00B0F0"/>
                <w:sz w:val="24"/>
                <w:szCs w:val="20"/>
              </w:rPr>
              <w:t>SKILLS:</w:t>
            </w:r>
          </w:p>
          <w:p w14:paraId="52F589E5" w14:textId="77777777" w:rsidR="00036450" w:rsidRDefault="00036450" w:rsidP="00D55702"/>
          <w:p w14:paraId="589BF84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HTML/HTML5</w:t>
            </w:r>
          </w:p>
          <w:p w14:paraId="7290DF0F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CSS/CSS3</w:t>
            </w:r>
          </w:p>
          <w:p w14:paraId="3ACA3AC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BOOSTRAP</w:t>
            </w:r>
          </w:p>
          <w:p w14:paraId="7B3E001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JAVASCRIPT</w:t>
            </w:r>
          </w:p>
          <w:p w14:paraId="14957E38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JQUERY</w:t>
            </w:r>
          </w:p>
          <w:p w14:paraId="4617EF8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ANGULAR</w:t>
            </w:r>
          </w:p>
          <w:p w14:paraId="1F4BF47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TYPESCRIPT</w:t>
            </w:r>
          </w:p>
          <w:p w14:paraId="3FED5EF4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C#</w:t>
            </w:r>
          </w:p>
          <w:p w14:paraId="1060908F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SQL</w:t>
            </w:r>
          </w:p>
          <w:p w14:paraId="6396703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MONGO DB</w:t>
            </w:r>
          </w:p>
          <w:p w14:paraId="1D5C3657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MS OFFICE</w:t>
            </w:r>
          </w:p>
          <w:p w14:paraId="759D7634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POWER BI</w:t>
            </w:r>
          </w:p>
          <w:p w14:paraId="34CC977C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NODE.JS</w:t>
            </w:r>
          </w:p>
          <w:p w14:paraId="27DC4DC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ANALYTICS</w:t>
            </w:r>
          </w:p>
          <w:p w14:paraId="49A0D46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SELF-STARTER</w:t>
            </w:r>
          </w:p>
          <w:p w14:paraId="3A01A96B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TEAM-PLAYER</w:t>
            </w:r>
          </w:p>
          <w:p w14:paraId="6CCD4F93" w14:textId="77777777" w:rsid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AGILE</w:t>
            </w:r>
          </w:p>
          <w:p w14:paraId="0569C92F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</w:p>
          <w:p w14:paraId="16FCE751" w14:textId="7F42C38C" w:rsidR="006F1793" w:rsidRP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b/>
                <w:color w:val="00B0F0"/>
                <w:sz w:val="24"/>
                <w:szCs w:val="24"/>
              </w:rPr>
            </w:pPr>
            <w:r w:rsidRPr="006F1793">
              <w:rPr>
                <w:rFonts w:ascii="Verdana" w:hAnsi="Verdana"/>
                <w:b/>
                <w:color w:val="00B0F0"/>
                <w:sz w:val="24"/>
                <w:szCs w:val="24"/>
              </w:rPr>
              <w:t>Contact:</w:t>
            </w:r>
          </w:p>
          <w:p w14:paraId="480B4EBC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021BC796" w14:textId="5B435F8B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94AC8F" wp14:editId="29ACDA45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CC9CB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94b6d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423.432.9466</w:t>
            </w:r>
          </w:p>
          <w:p w14:paraId="3FF5E3D8" w14:textId="5CF7E072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798703" wp14:editId="4A3D4ABE">
                      <wp:extent cx="137160" cy="91440"/>
                      <wp:effectExtent l="0" t="0" r="0" b="3810"/>
                      <wp:docPr id="2" name="Freeform 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477B8D" id="Freeform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" path="m108,21r,l60,58,12,21v-1,-1,-1,-2,,-3c13,16,14,16,16,17l60,51,104,17v1,-1,3,-1,4,1c109,19,109,20,108,21r,xm114,r,l6,c3,,,3,,6l,74v,3,3,6,6,6l114,80v3,,6,-3,6,-6l120,6c120,3,117,,114,xe" fillcolor="#94b6d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chattadev@gmail.com</w:t>
            </w:r>
          </w:p>
          <w:p w14:paraId="56F210AA" w14:textId="1ED7436B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909D8BA" wp14:editId="79CC13A9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F9126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94b6d2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153B40"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="00153B40"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linkedin.com/in/</w:t>
            </w:r>
            <w:proofErr w:type="spellStart"/>
            <w:r w:rsidR="00153B40"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erickeiser</w:t>
            </w:r>
            <w:proofErr w:type="spellEnd"/>
          </w:p>
          <w:p w14:paraId="49C7C50E" w14:textId="3211F929" w:rsidR="00153B40" w:rsidRPr="00153B40" w:rsidRDefault="00153B40" w:rsidP="006F1793">
            <w:p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036C2A2" wp14:editId="2FD5A46F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7347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94b6d2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ekeiser.com</w:t>
            </w:r>
          </w:p>
          <w:p w14:paraId="2C692DE5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45FAF810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63A4AD2C" w14:textId="5A86649F" w:rsidR="0074144D" w:rsidRPr="0074144D" w:rsidRDefault="0074144D" w:rsidP="006F1793"/>
        </w:tc>
        <w:tc>
          <w:tcPr>
            <w:tcW w:w="707" w:type="dxa"/>
          </w:tcPr>
          <w:p w14:paraId="3F946A4B" w14:textId="77777777" w:rsidR="001B2ABD" w:rsidRDefault="001B2ABD" w:rsidP="00D55702">
            <w:pPr>
              <w:tabs>
                <w:tab w:val="left" w:pos="990"/>
              </w:tabs>
            </w:pPr>
          </w:p>
        </w:tc>
        <w:tc>
          <w:tcPr>
            <w:tcW w:w="6361" w:type="dxa"/>
          </w:tcPr>
          <w:sdt>
            <w:sdtPr>
              <w:rPr>
                <w:rFonts w:ascii="Verdana" w:hAnsi="Verdana"/>
                <w:sz w:val="18"/>
              </w:rPr>
              <w:id w:val="1049110328"/>
              <w:placeholder>
                <w:docPart w:val="BA683124A8D14369BEDF475FE5794CBE"/>
              </w:placeholder>
              <w:temporary/>
              <w:showingPlcHdr/>
              <w15:appearance w15:val="hidden"/>
            </w:sdtPr>
            <w:sdtEndPr/>
            <w:sdtContent>
              <w:p w14:paraId="3BBEA779" w14:textId="77777777" w:rsidR="001B2ABD" w:rsidRPr="00153B40" w:rsidRDefault="00E25A26" w:rsidP="00D55702">
                <w:pPr>
                  <w:pStyle w:val="Heading2"/>
                  <w:rPr>
                    <w:rFonts w:ascii="Verdana" w:hAnsi="Verdana"/>
                    <w:sz w:val="18"/>
                  </w:rPr>
                </w:pPr>
                <w:r w:rsidRPr="00153B40">
                  <w:rPr>
                    <w:rFonts w:ascii="Verdana" w:hAnsi="Verdana"/>
                    <w:color w:val="00B0F0"/>
                    <w:sz w:val="20"/>
                  </w:rPr>
                  <w:t>EDUCATION</w:t>
                </w:r>
              </w:p>
            </w:sdtContent>
          </w:sdt>
          <w:p w14:paraId="4FB96827" w14:textId="472FA597" w:rsidR="00260CA1" w:rsidRPr="00153B40" w:rsidRDefault="00260CA1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Tech Town Work Force</w:t>
            </w:r>
            <w:r w:rsidR="0088018A">
              <w:rPr>
                <w:rFonts w:ascii="Verdana" w:hAnsi="Verdana"/>
                <w:b/>
              </w:rPr>
              <w:t xml:space="preserve"> - </w:t>
            </w:r>
            <w:r w:rsidRPr="00153B40">
              <w:rPr>
                <w:rFonts w:ascii="Verdana" w:hAnsi="Verdana"/>
                <w:b/>
              </w:rPr>
              <w:t>Savvy Coders Bootcamp</w:t>
            </w:r>
          </w:p>
          <w:p w14:paraId="16DD8FF7" w14:textId="77777777" w:rsidR="00036450" w:rsidRPr="00153B40" w:rsidRDefault="00260CA1" w:rsidP="00D55702">
            <w:pPr>
              <w:pStyle w:val="Date"/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April 2018</w:t>
            </w:r>
            <w:r w:rsidR="00036450" w:rsidRPr="00153B40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</w:rPr>
              <w:t>– June 2018</w:t>
            </w:r>
          </w:p>
          <w:p w14:paraId="4CE8AA81" w14:textId="3CA32B3E" w:rsidR="004D3011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I was a top prospect in this boot</w:t>
            </w:r>
            <w:r w:rsidR="00A45638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</w:rPr>
              <w:t>camp</w:t>
            </w:r>
            <w:r w:rsidR="00A45638">
              <w:rPr>
                <w:rFonts w:ascii="Verdana" w:hAnsi="Verdana"/>
              </w:rPr>
              <w:t>,</w:t>
            </w:r>
            <w:r w:rsidRPr="00153B40">
              <w:rPr>
                <w:rFonts w:ascii="Verdana" w:hAnsi="Verdana"/>
              </w:rPr>
              <w:t xml:space="preserve"> staying ahead of the required work and spending extra time learning and teaching advanced skills</w:t>
            </w:r>
          </w:p>
          <w:p w14:paraId="14E20469" w14:textId="77777777" w:rsidR="00036450" w:rsidRPr="00153B40" w:rsidRDefault="00036450" w:rsidP="00D55702">
            <w:pPr>
              <w:rPr>
                <w:rFonts w:ascii="Verdana" w:hAnsi="Verdana"/>
              </w:rPr>
            </w:pPr>
          </w:p>
          <w:p w14:paraId="3DCFF90D" w14:textId="77777777" w:rsidR="00036450" w:rsidRPr="00153B40" w:rsidRDefault="00260CA1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Udemy.com, Lynda.com</w:t>
            </w:r>
          </w:p>
          <w:p w14:paraId="6E923772" w14:textId="4171388E" w:rsidR="00036450" w:rsidRPr="00153B40" w:rsidRDefault="00260CA1" w:rsidP="00D55702">
            <w:pPr>
              <w:pStyle w:val="Date"/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April 2015</w:t>
            </w:r>
            <w:r w:rsidR="00036450" w:rsidRPr="00153B40">
              <w:rPr>
                <w:rFonts w:ascii="Verdana" w:hAnsi="Verdana"/>
                <w:i/>
              </w:rPr>
              <w:t xml:space="preserve"> </w:t>
            </w:r>
            <w:r w:rsidRPr="00153B40">
              <w:rPr>
                <w:rFonts w:ascii="Verdana" w:hAnsi="Verdana"/>
                <w:i/>
              </w:rPr>
              <w:t>– Current (</w:t>
            </w:r>
            <w:r w:rsidR="00DA31B4" w:rsidRPr="00153B40">
              <w:rPr>
                <w:rFonts w:ascii="Verdana" w:hAnsi="Verdana"/>
                <w:i/>
              </w:rPr>
              <w:t>e</w:t>
            </w:r>
            <w:r w:rsidRPr="00153B40">
              <w:rPr>
                <w:rFonts w:ascii="Verdana" w:hAnsi="Verdana"/>
                <w:i/>
              </w:rPr>
              <w:t xml:space="preserve">-learning) </w:t>
            </w:r>
          </w:p>
          <w:p w14:paraId="7A65F471" w14:textId="6B42CFAC" w:rsidR="00036450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I stay on top of all of the new tech in the industry. You can find me filling all of my free time learning ne</w:t>
            </w:r>
            <w:r w:rsidR="00A45638">
              <w:rPr>
                <w:rFonts w:ascii="Verdana" w:hAnsi="Verdana"/>
              </w:rPr>
              <w:t>w skills or honing existing ones.</w:t>
            </w:r>
          </w:p>
          <w:sdt>
            <w:sdtPr>
              <w:rPr>
                <w:rFonts w:ascii="Verdana" w:hAnsi="Verdana"/>
                <w:sz w:val="18"/>
              </w:rPr>
              <w:id w:val="1001553383"/>
              <w:placeholder>
                <w:docPart w:val="9EA314C52C6049AAACE8738C277E64C6"/>
              </w:placeholder>
              <w:temporary/>
              <w:showingPlcHdr/>
              <w15:appearance w15:val="hidden"/>
            </w:sdtPr>
            <w:sdtEndPr/>
            <w:sdtContent>
              <w:p w14:paraId="345F7FC6" w14:textId="77777777" w:rsidR="00036450" w:rsidRPr="00153B40" w:rsidRDefault="00036450" w:rsidP="00D55702">
                <w:pPr>
                  <w:pStyle w:val="Heading2"/>
                  <w:rPr>
                    <w:rFonts w:ascii="Verdana" w:hAnsi="Verdana"/>
                    <w:sz w:val="18"/>
                  </w:rPr>
                </w:pPr>
                <w:r w:rsidRPr="00153B40">
                  <w:rPr>
                    <w:rFonts w:ascii="Verdana" w:hAnsi="Verdana"/>
                    <w:color w:val="00B0F0"/>
                    <w:sz w:val="18"/>
                  </w:rPr>
                  <w:t>WORK EXPERIENCE</w:t>
                </w:r>
              </w:p>
            </w:sdtContent>
          </w:sdt>
          <w:p w14:paraId="4EB597FC" w14:textId="77777777" w:rsidR="00036450" w:rsidRPr="00153B40" w:rsidRDefault="00260CA1" w:rsidP="00D55702">
            <w:pPr>
              <w:rPr>
                <w:rFonts w:ascii="Verdana" w:hAnsi="Verdana"/>
                <w:bCs/>
              </w:rPr>
            </w:pPr>
            <w:r w:rsidRPr="00153B40">
              <w:rPr>
                <w:rFonts w:ascii="Verdana" w:hAnsi="Verdana"/>
                <w:b/>
              </w:rPr>
              <w:t xml:space="preserve">Freelance - </w:t>
            </w:r>
            <w:r w:rsidR="00036450" w:rsidRPr="00153B40">
              <w:rPr>
                <w:rFonts w:ascii="Verdana" w:hAnsi="Verdana"/>
                <w:b/>
              </w:rPr>
              <w:t xml:space="preserve"> </w:t>
            </w:r>
            <w:r w:rsidR="00036450" w:rsidRPr="00153B40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  <w:b/>
              </w:rPr>
              <w:t xml:space="preserve">Web Developer </w:t>
            </w:r>
          </w:p>
          <w:p w14:paraId="27947C36" w14:textId="4E01B6B2" w:rsidR="00036450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 xml:space="preserve">June 2015 </w:t>
            </w:r>
            <w:r w:rsidR="00E111F0" w:rsidRPr="00153B40">
              <w:rPr>
                <w:rFonts w:ascii="Verdana" w:hAnsi="Verdana"/>
              </w:rPr>
              <w:t>–</w:t>
            </w:r>
            <w:r w:rsidRPr="00153B40">
              <w:rPr>
                <w:rFonts w:ascii="Verdana" w:hAnsi="Verdana"/>
              </w:rPr>
              <w:t xml:space="preserve"> Current</w:t>
            </w:r>
          </w:p>
          <w:p w14:paraId="2A1DF090" w14:textId="77777777" w:rsidR="00E111F0" w:rsidRPr="00153B40" w:rsidRDefault="00E111F0" w:rsidP="00D55702">
            <w:pPr>
              <w:rPr>
                <w:rFonts w:ascii="Verdana" w:hAnsi="Verdana"/>
              </w:rPr>
            </w:pPr>
          </w:p>
          <w:p w14:paraId="066DD90B" w14:textId="7B6A738A" w:rsidR="00036450" w:rsidRPr="00153B40" w:rsidRDefault="00153B40" w:rsidP="00D55702">
            <w:pPr>
              <w:rPr>
                <w:rFonts w:ascii="Verdana" w:hAnsi="Verdana"/>
                <w:sz w:val="16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>Development/Deployment of sites and apps with UX/UI best practices. Focus on responsiveness, accessibility and maintainable code</w:t>
            </w:r>
            <w:r w:rsidRPr="00153B40">
              <w:rPr>
                <w:rFonts w:ascii="Verdana" w:hAnsi="Verdana"/>
                <w:sz w:val="16"/>
              </w:rPr>
              <w:t xml:space="preserve"> </w:t>
            </w:r>
            <w:r w:rsidR="00E111F0" w:rsidRPr="00153B40">
              <w:rPr>
                <w:rFonts w:ascii="Verdana" w:hAnsi="Verdana"/>
                <w:sz w:val="16"/>
              </w:rPr>
              <w:t>.</w:t>
            </w:r>
          </w:p>
          <w:p w14:paraId="3F2C4207" w14:textId="77777777" w:rsidR="004D3011" w:rsidRPr="00153B40" w:rsidRDefault="004D3011" w:rsidP="00D55702">
            <w:pPr>
              <w:rPr>
                <w:rFonts w:ascii="Verdana" w:hAnsi="Verdana"/>
              </w:rPr>
            </w:pPr>
          </w:p>
          <w:p w14:paraId="1FEDE7E1" w14:textId="45569862" w:rsidR="004D3011" w:rsidRPr="00153B40" w:rsidRDefault="008D568E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Unum - Compensation Analyst</w:t>
            </w:r>
          </w:p>
          <w:p w14:paraId="04E55458" w14:textId="32CA984A" w:rsidR="004D3011" w:rsidRPr="00153B40" w:rsidRDefault="008D568E" w:rsidP="00D55702">
            <w:pPr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November 2013</w:t>
            </w:r>
            <w:r w:rsidR="004D3011" w:rsidRPr="00153B40">
              <w:rPr>
                <w:rFonts w:ascii="Verdana" w:hAnsi="Verdana"/>
                <w:i/>
              </w:rPr>
              <w:t>–</w:t>
            </w:r>
            <w:r w:rsidRPr="00153B40">
              <w:rPr>
                <w:rFonts w:ascii="Verdana" w:hAnsi="Verdana"/>
                <w:i/>
              </w:rPr>
              <w:t>July 2018</w:t>
            </w:r>
          </w:p>
          <w:p w14:paraId="21412F9E" w14:textId="77777777" w:rsidR="00E111F0" w:rsidRPr="00153B40" w:rsidRDefault="00E111F0" w:rsidP="00D55702">
            <w:pPr>
              <w:rPr>
                <w:rFonts w:ascii="Verdana" w:hAnsi="Verdana"/>
                <w:i/>
              </w:rPr>
            </w:pPr>
          </w:p>
          <w:p w14:paraId="1FB481CB" w14:textId="56892A48" w:rsidR="004D3011" w:rsidRPr="00153B40" w:rsidRDefault="00153B40" w:rsidP="00D55702">
            <w:pPr>
              <w:rPr>
                <w:rFonts w:ascii="Verdana" w:hAnsi="Verdana"/>
                <w:color w:val="000000" w:themeColor="text1"/>
                <w:sz w:val="21"/>
                <w:szCs w:val="24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 xml:space="preserve">Utilized SQL data to analyze results and build custom dashboards to assist fortune 500 companies. </w:t>
            </w:r>
          </w:p>
          <w:p w14:paraId="6727DF8D" w14:textId="77777777" w:rsidR="00153B40" w:rsidRPr="00153B40" w:rsidRDefault="00153B40" w:rsidP="00D55702">
            <w:pPr>
              <w:rPr>
                <w:rFonts w:ascii="Verdana" w:hAnsi="Verdana"/>
                <w:sz w:val="16"/>
              </w:rPr>
            </w:pPr>
          </w:p>
          <w:p w14:paraId="6AE40D9A" w14:textId="77777777" w:rsidR="004D3011" w:rsidRPr="00153B40" w:rsidRDefault="008D568E" w:rsidP="00D55702">
            <w:pPr>
              <w:rPr>
                <w:rFonts w:ascii="Verdana" w:hAnsi="Verdana"/>
                <w:bCs/>
              </w:rPr>
            </w:pPr>
            <w:proofErr w:type="spellStart"/>
            <w:r w:rsidRPr="00153B40">
              <w:rPr>
                <w:rFonts w:ascii="Verdana" w:hAnsi="Verdana"/>
                <w:b/>
              </w:rPr>
              <w:t>Wisetake</w:t>
            </w:r>
            <w:proofErr w:type="spellEnd"/>
            <w:r w:rsidRPr="00153B40">
              <w:rPr>
                <w:rFonts w:ascii="Verdana" w:hAnsi="Verdana"/>
                <w:b/>
              </w:rPr>
              <w:t xml:space="preserve"> LLC – WordPress Developer/Data Analyst</w:t>
            </w:r>
          </w:p>
          <w:p w14:paraId="49EACA60" w14:textId="44AA9F29" w:rsidR="004D3011" w:rsidRPr="00153B40" w:rsidRDefault="008D568E" w:rsidP="00D55702">
            <w:pPr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May 2016</w:t>
            </w:r>
            <w:r w:rsidR="004D3011" w:rsidRPr="00153B40">
              <w:rPr>
                <w:rFonts w:ascii="Verdana" w:hAnsi="Verdana"/>
                <w:i/>
              </w:rPr>
              <w:t>–</w:t>
            </w:r>
            <w:r w:rsidRPr="00153B40">
              <w:rPr>
                <w:rFonts w:ascii="Verdana" w:hAnsi="Verdana"/>
                <w:i/>
              </w:rPr>
              <w:t>April 2018</w:t>
            </w:r>
          </w:p>
          <w:p w14:paraId="60A8C33B" w14:textId="77777777" w:rsidR="00E111F0" w:rsidRPr="00153B40" w:rsidRDefault="00E111F0" w:rsidP="00D55702">
            <w:pPr>
              <w:rPr>
                <w:rFonts w:ascii="Verdana" w:hAnsi="Verdana"/>
              </w:rPr>
            </w:pPr>
          </w:p>
          <w:p w14:paraId="082A6864" w14:textId="6F2E0037" w:rsidR="00E111F0" w:rsidRPr="00153B40" w:rsidRDefault="00153B40" w:rsidP="00D55702">
            <w:pPr>
              <w:rPr>
                <w:rFonts w:ascii="Verdana" w:hAnsi="Verdana"/>
                <w:color w:val="000000" w:themeColor="text1"/>
                <w:sz w:val="21"/>
                <w:szCs w:val="24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>Provided regression opinionated predictive analytics for fantasy sports. WordPress developer and site maintenance to minimize downtime.</w:t>
            </w:r>
          </w:p>
          <w:p w14:paraId="63A4B296" w14:textId="77777777" w:rsidR="00153B40" w:rsidRPr="00153B40" w:rsidRDefault="00153B40" w:rsidP="00D55702">
            <w:pPr>
              <w:rPr>
                <w:rFonts w:ascii="Verdana" w:hAnsi="Verdana"/>
                <w:sz w:val="16"/>
              </w:rPr>
            </w:pPr>
          </w:p>
          <w:p w14:paraId="11309F41" w14:textId="19499031" w:rsidR="00E111F0" w:rsidRPr="00153B40" w:rsidRDefault="00E111F0" w:rsidP="00D55702">
            <w:pPr>
              <w:rPr>
                <w:rFonts w:ascii="Verdana" w:hAnsi="Verdana"/>
                <w:b/>
              </w:rPr>
            </w:pPr>
            <w:proofErr w:type="spellStart"/>
            <w:r w:rsidRPr="00153B40">
              <w:rPr>
                <w:rFonts w:ascii="Verdana" w:hAnsi="Verdana"/>
                <w:b/>
              </w:rPr>
              <w:t>Draftshot</w:t>
            </w:r>
            <w:proofErr w:type="spellEnd"/>
            <w:r w:rsidRPr="00153B40">
              <w:rPr>
                <w:rFonts w:ascii="Verdana" w:hAnsi="Verdana"/>
                <w:b/>
              </w:rPr>
              <w:t xml:space="preserve"> LLC –Developer/Data Analyst</w:t>
            </w:r>
          </w:p>
          <w:p w14:paraId="78E0299E" w14:textId="4BE8BE38" w:rsidR="00036450" w:rsidRPr="00153B40" w:rsidRDefault="00E111F0" w:rsidP="00D55702">
            <w:pPr>
              <w:rPr>
                <w:rFonts w:ascii="Verdana" w:hAnsi="Verdana"/>
                <w:bCs/>
                <w:i/>
              </w:rPr>
            </w:pPr>
            <w:r w:rsidRPr="00153B40">
              <w:rPr>
                <w:rFonts w:ascii="Verdana" w:hAnsi="Verdana"/>
                <w:bCs/>
                <w:i/>
              </w:rPr>
              <w:t>April 2014 – May 2016</w:t>
            </w:r>
          </w:p>
          <w:p w14:paraId="3AD64E84" w14:textId="4A8EE2E3" w:rsidR="00E111F0" w:rsidRPr="00153B40" w:rsidRDefault="00E111F0" w:rsidP="00D55702">
            <w:pPr>
              <w:rPr>
                <w:rFonts w:ascii="Verdana" w:hAnsi="Verdana"/>
                <w:bCs/>
                <w:i/>
                <w:sz w:val="16"/>
              </w:rPr>
            </w:pPr>
          </w:p>
          <w:p w14:paraId="4AA99479" w14:textId="22995017" w:rsidR="00036450" w:rsidRPr="006F1793" w:rsidRDefault="00153B40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  <w:color w:val="000000" w:themeColor="text1"/>
                <w:sz w:val="20"/>
                <w:szCs w:val="24"/>
              </w:rPr>
              <w:t>Provided regression opinionated predictive analytics for fantasy sports. WordPress developer and site maintenance to minimize downtime. Increased site traffic by 33% over a 1-year time span.</w:t>
            </w:r>
          </w:p>
        </w:tc>
      </w:tr>
    </w:tbl>
    <w:p w14:paraId="4DFAB10E" w14:textId="77777777" w:rsidR="0043117B" w:rsidRDefault="00610834" w:rsidP="000C45FF">
      <w:pPr>
        <w:tabs>
          <w:tab w:val="left" w:pos="990"/>
        </w:tabs>
      </w:pPr>
      <w:bookmarkStart w:id="0" w:name="_GoBack"/>
      <w:bookmarkEnd w:id="0"/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357D9" w14:textId="77777777" w:rsidR="00610834" w:rsidRDefault="00610834" w:rsidP="000C45FF">
      <w:r>
        <w:separator/>
      </w:r>
    </w:p>
  </w:endnote>
  <w:endnote w:type="continuationSeparator" w:id="0">
    <w:p w14:paraId="6830EAF5" w14:textId="77777777" w:rsidR="00610834" w:rsidRDefault="006108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E154E" w14:textId="77777777" w:rsidR="00610834" w:rsidRDefault="00610834" w:rsidP="000C45FF">
      <w:r>
        <w:separator/>
      </w:r>
    </w:p>
  </w:footnote>
  <w:footnote w:type="continuationSeparator" w:id="0">
    <w:p w14:paraId="3BF88722" w14:textId="77777777" w:rsidR="00610834" w:rsidRDefault="0061083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6FE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14048E" wp14:editId="4211B8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94777"/>
    <w:multiLevelType w:val="hybridMultilevel"/>
    <w:tmpl w:val="D2F2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53F2D"/>
    <w:multiLevelType w:val="hybridMultilevel"/>
    <w:tmpl w:val="C71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1"/>
    <w:rsid w:val="00022155"/>
    <w:rsid w:val="00036450"/>
    <w:rsid w:val="000C45FF"/>
    <w:rsid w:val="000E3FD1"/>
    <w:rsid w:val="00112054"/>
    <w:rsid w:val="001525E1"/>
    <w:rsid w:val="00153B40"/>
    <w:rsid w:val="00180329"/>
    <w:rsid w:val="0019001F"/>
    <w:rsid w:val="001A74A5"/>
    <w:rsid w:val="001B2ABD"/>
    <w:rsid w:val="001E0391"/>
    <w:rsid w:val="001E1759"/>
    <w:rsid w:val="001F1ECC"/>
    <w:rsid w:val="002358A4"/>
    <w:rsid w:val="002400EB"/>
    <w:rsid w:val="00256CF7"/>
    <w:rsid w:val="00260CA1"/>
    <w:rsid w:val="0030481B"/>
    <w:rsid w:val="0037121F"/>
    <w:rsid w:val="003D10DC"/>
    <w:rsid w:val="004071FC"/>
    <w:rsid w:val="00445947"/>
    <w:rsid w:val="004813B3"/>
    <w:rsid w:val="00496591"/>
    <w:rsid w:val="004C63E4"/>
    <w:rsid w:val="004D3011"/>
    <w:rsid w:val="004E6BE7"/>
    <w:rsid w:val="005262AC"/>
    <w:rsid w:val="005D29F7"/>
    <w:rsid w:val="005E39D5"/>
    <w:rsid w:val="00600670"/>
    <w:rsid w:val="00610834"/>
    <w:rsid w:val="0062123A"/>
    <w:rsid w:val="00646E75"/>
    <w:rsid w:val="006771D0"/>
    <w:rsid w:val="006C7327"/>
    <w:rsid w:val="006F1793"/>
    <w:rsid w:val="007052B2"/>
    <w:rsid w:val="00715FCB"/>
    <w:rsid w:val="0074144D"/>
    <w:rsid w:val="00743101"/>
    <w:rsid w:val="007867A0"/>
    <w:rsid w:val="007927F5"/>
    <w:rsid w:val="00802CA0"/>
    <w:rsid w:val="0088018A"/>
    <w:rsid w:val="008D568E"/>
    <w:rsid w:val="00A2118D"/>
    <w:rsid w:val="00A45638"/>
    <w:rsid w:val="00AC1D82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55702"/>
    <w:rsid w:val="00DA31B4"/>
    <w:rsid w:val="00DC4ADB"/>
    <w:rsid w:val="00DD172A"/>
    <w:rsid w:val="00E111F0"/>
    <w:rsid w:val="00E25A26"/>
    <w:rsid w:val="00E4381A"/>
    <w:rsid w:val="00E55D74"/>
    <w:rsid w:val="00EC7AF5"/>
    <w:rsid w:val="00EE1CCF"/>
    <w:rsid w:val="00F47067"/>
    <w:rsid w:val="00F60274"/>
    <w:rsid w:val="00F77FB9"/>
    <w:rsid w:val="00FB068F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ED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6F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ri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03350FDE774F37A80F552F4C6E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FF-FE14-4D15-A336-04E3FCB616CC}"/>
      </w:docPartPr>
      <w:docPartBody>
        <w:p w:rsidR="00361AAF" w:rsidRDefault="00430CFB">
          <w:pPr>
            <w:pStyle w:val="4E03350FDE774F37A80F552F4C6EA3AB"/>
          </w:pPr>
          <w:r w:rsidRPr="00D5459D">
            <w:t>Profile</w:t>
          </w:r>
        </w:p>
      </w:docPartBody>
    </w:docPart>
    <w:docPart>
      <w:docPartPr>
        <w:name w:val="BA683124A8D14369BEDF475FE579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ED7C0-AD1B-41D9-9CB8-85DF53A42766}"/>
      </w:docPartPr>
      <w:docPartBody>
        <w:p w:rsidR="00361AAF" w:rsidRDefault="00430CFB">
          <w:pPr>
            <w:pStyle w:val="BA683124A8D14369BEDF475FE5794CBE"/>
          </w:pPr>
          <w:r w:rsidRPr="00036450">
            <w:t>EDUCATION</w:t>
          </w:r>
        </w:p>
      </w:docPartBody>
    </w:docPart>
    <w:docPart>
      <w:docPartPr>
        <w:name w:val="9EA314C52C6049AAACE8738C277E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B68B-A091-431F-A865-C1EE38EE4897}"/>
      </w:docPartPr>
      <w:docPartBody>
        <w:p w:rsidR="00361AAF" w:rsidRDefault="00430CFB">
          <w:pPr>
            <w:pStyle w:val="9EA314C52C6049AAACE8738C277E64C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FB"/>
    <w:rsid w:val="00361AAF"/>
    <w:rsid w:val="00430CFB"/>
    <w:rsid w:val="006432FA"/>
    <w:rsid w:val="008F0F3A"/>
    <w:rsid w:val="00A0729B"/>
    <w:rsid w:val="00B259A6"/>
    <w:rsid w:val="00C875AE"/>
    <w:rsid w:val="00D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875A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E7229377C49A68A3249AF5F575EBD">
    <w:name w:val="B9AE7229377C49A68A3249AF5F575EBD"/>
  </w:style>
  <w:style w:type="paragraph" w:customStyle="1" w:styleId="188AC344BD8940F6A421E431ABBBE1CC">
    <w:name w:val="188AC344BD8940F6A421E431ABBBE1CC"/>
  </w:style>
  <w:style w:type="paragraph" w:customStyle="1" w:styleId="4E03350FDE774F37A80F552F4C6EA3AB">
    <w:name w:val="4E03350FDE774F37A80F552F4C6EA3AB"/>
  </w:style>
  <w:style w:type="paragraph" w:customStyle="1" w:styleId="FF95C250CD0E4EFB9CB37CA642AF83BE">
    <w:name w:val="FF95C250CD0E4EFB9CB37CA642AF83BE"/>
  </w:style>
  <w:style w:type="paragraph" w:customStyle="1" w:styleId="3D5B76BBAAA1402BBFF264A58B1BAF73">
    <w:name w:val="3D5B76BBAAA1402BBFF264A58B1BAF73"/>
  </w:style>
  <w:style w:type="paragraph" w:customStyle="1" w:styleId="BE6404318F7B4A9A9E65266EB3A55EAA">
    <w:name w:val="BE6404318F7B4A9A9E65266EB3A55EAA"/>
  </w:style>
  <w:style w:type="paragraph" w:customStyle="1" w:styleId="6B5D9EF5E90C463D92B0C48A0DD225F6">
    <w:name w:val="6B5D9EF5E90C463D92B0C48A0DD225F6"/>
  </w:style>
  <w:style w:type="paragraph" w:customStyle="1" w:styleId="38433712C3404A298FF839D841036ABC">
    <w:name w:val="38433712C3404A298FF839D841036ABC"/>
  </w:style>
  <w:style w:type="paragraph" w:customStyle="1" w:styleId="1A763220DEB3478691966CB42B043F96">
    <w:name w:val="1A763220DEB3478691966CB42B043F96"/>
  </w:style>
  <w:style w:type="paragraph" w:customStyle="1" w:styleId="346306A1E4DE4791A7DD44C850AE5D5F">
    <w:name w:val="346306A1E4DE4791A7DD44C850AE5D5F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9A831C1D73C74E8E82DF9C3F7499DBFE">
    <w:name w:val="9A831C1D73C74E8E82DF9C3F7499DBFE"/>
  </w:style>
  <w:style w:type="paragraph" w:customStyle="1" w:styleId="FF267AAC45944232B1FA933DF49E173A">
    <w:name w:val="FF267AAC45944232B1FA933DF49E173A"/>
  </w:style>
  <w:style w:type="paragraph" w:customStyle="1" w:styleId="50581F7285C048628BB95486C1C1F77B">
    <w:name w:val="50581F7285C048628BB95486C1C1F77B"/>
  </w:style>
  <w:style w:type="paragraph" w:customStyle="1" w:styleId="694976709EEC429B91719A2EB6DE6945">
    <w:name w:val="694976709EEC429B91719A2EB6DE6945"/>
  </w:style>
  <w:style w:type="paragraph" w:customStyle="1" w:styleId="3C224505EDE347ADA56D431F74891B90">
    <w:name w:val="3C224505EDE347ADA56D431F74891B90"/>
  </w:style>
  <w:style w:type="paragraph" w:customStyle="1" w:styleId="F524EEB96F744C67AEFEAFCFE885FB9A">
    <w:name w:val="F524EEB96F744C67AEFEAFCFE885FB9A"/>
  </w:style>
  <w:style w:type="paragraph" w:customStyle="1" w:styleId="BA683124A8D14369BEDF475FE5794CBE">
    <w:name w:val="BA683124A8D14369BEDF475FE5794CBE"/>
  </w:style>
  <w:style w:type="paragraph" w:customStyle="1" w:styleId="A6D96DD5B87942D98D337004DC22CB0A">
    <w:name w:val="A6D96DD5B87942D98D337004DC22CB0A"/>
  </w:style>
  <w:style w:type="paragraph" w:customStyle="1" w:styleId="4FA306C335484EF0A56B690C642E6A8C">
    <w:name w:val="4FA306C335484EF0A56B690C642E6A8C"/>
  </w:style>
  <w:style w:type="paragraph" w:customStyle="1" w:styleId="B020E4982D4D44718F237922D0E9F007">
    <w:name w:val="B020E4982D4D44718F237922D0E9F007"/>
  </w:style>
  <w:style w:type="paragraph" w:customStyle="1" w:styleId="8F2AF8E6CC144A2884A76B03EC2FFDC8">
    <w:name w:val="8F2AF8E6CC144A2884A76B03EC2FFDC8"/>
  </w:style>
  <w:style w:type="paragraph" w:customStyle="1" w:styleId="34FE6BB9488C47479527B77BE0EFCE61">
    <w:name w:val="34FE6BB9488C47479527B77BE0EFCE61"/>
  </w:style>
  <w:style w:type="paragraph" w:customStyle="1" w:styleId="840DEBBF70854732AB44C561413BD466">
    <w:name w:val="840DEBBF70854732AB44C561413BD466"/>
  </w:style>
  <w:style w:type="paragraph" w:customStyle="1" w:styleId="328356613F2A426C9E58AD09CC4CBFF8">
    <w:name w:val="328356613F2A426C9E58AD09CC4CBFF8"/>
  </w:style>
  <w:style w:type="paragraph" w:customStyle="1" w:styleId="9EA314C52C6049AAACE8738C277E64C6">
    <w:name w:val="9EA314C52C6049AAACE8738C277E64C6"/>
  </w:style>
  <w:style w:type="paragraph" w:customStyle="1" w:styleId="253DE3BCC10147D9906E4F0FE25419F8">
    <w:name w:val="253DE3BCC10147D9906E4F0FE25419F8"/>
  </w:style>
  <w:style w:type="paragraph" w:customStyle="1" w:styleId="5E124D58C49C493897C13570C54407B7">
    <w:name w:val="5E124D58C49C493897C13570C54407B7"/>
  </w:style>
  <w:style w:type="paragraph" w:customStyle="1" w:styleId="C73460CD4426472FA514E92B64F4A1E8">
    <w:name w:val="C73460CD4426472FA514E92B64F4A1E8"/>
  </w:style>
  <w:style w:type="paragraph" w:customStyle="1" w:styleId="5AD25BCB66E546FCA368B33964246ECC">
    <w:name w:val="5AD25BCB66E546FCA368B33964246ECC"/>
  </w:style>
  <w:style w:type="paragraph" w:customStyle="1" w:styleId="63AF694141C14E3085E791D78BF75094">
    <w:name w:val="63AF694141C14E3085E791D78BF75094"/>
  </w:style>
  <w:style w:type="paragraph" w:customStyle="1" w:styleId="C60E861F70C74958AC0913AD634349E8">
    <w:name w:val="C60E861F70C74958AC0913AD634349E8"/>
  </w:style>
  <w:style w:type="paragraph" w:customStyle="1" w:styleId="7B75E7A8A9944E159A77262E4F79D24B">
    <w:name w:val="7B75E7A8A9944E159A77262E4F79D24B"/>
  </w:style>
  <w:style w:type="paragraph" w:customStyle="1" w:styleId="E60043C976514927854C3249F6E9842A">
    <w:name w:val="E60043C976514927854C3249F6E9842A"/>
  </w:style>
  <w:style w:type="paragraph" w:customStyle="1" w:styleId="A9DDF46C70EB4647B5023CCA2835C932">
    <w:name w:val="A9DDF46C70EB4647B5023CCA2835C932"/>
  </w:style>
  <w:style w:type="paragraph" w:customStyle="1" w:styleId="4A26F19726A4496E9AC4A5060CBF69CA">
    <w:name w:val="4A26F19726A4496E9AC4A5060CBF69CA"/>
  </w:style>
  <w:style w:type="paragraph" w:customStyle="1" w:styleId="6C68A389D55248D8B9E7AC03511C7B5B">
    <w:name w:val="6C68A389D55248D8B9E7AC03511C7B5B"/>
  </w:style>
  <w:style w:type="paragraph" w:customStyle="1" w:styleId="B1966F6A02B3476BA384D1337BBB0C49">
    <w:name w:val="B1966F6A02B3476BA384D1337BBB0C49"/>
  </w:style>
  <w:style w:type="paragraph" w:customStyle="1" w:styleId="C7D3C7B35F32432E8ABEFB96BF99B62E">
    <w:name w:val="C7D3C7B35F32432E8ABEFB96BF99B62E"/>
  </w:style>
  <w:style w:type="paragraph" w:customStyle="1" w:styleId="033A620B0D5145D5807B77F70ACFF7C6">
    <w:name w:val="033A620B0D5145D5807B77F70ACFF7C6"/>
  </w:style>
  <w:style w:type="paragraph" w:customStyle="1" w:styleId="3AF0C0B9842C49ADB477057D66BE7488">
    <w:name w:val="3AF0C0B9842C49ADB477057D66BE7488"/>
  </w:style>
  <w:style w:type="character" w:customStyle="1" w:styleId="Heading2Char">
    <w:name w:val="Heading 2 Char"/>
    <w:basedOn w:val="DefaultParagraphFont"/>
    <w:link w:val="Heading2"/>
    <w:uiPriority w:val="9"/>
    <w:rsid w:val="00C875A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3329A97AA71491099FA68B4B5E43AD1">
    <w:name w:val="83329A97AA71491099FA68B4B5E43AD1"/>
  </w:style>
  <w:style w:type="paragraph" w:customStyle="1" w:styleId="0419271BBC5944DE912C7200DD8AA5B2">
    <w:name w:val="0419271BBC5944DE912C7200DD8AA5B2"/>
    <w:rsid w:val="00C875AE"/>
  </w:style>
  <w:style w:type="paragraph" w:customStyle="1" w:styleId="7F29B56A653D482CBAF6F0E39545284A">
    <w:name w:val="7F29B56A653D482CBAF6F0E39545284A"/>
    <w:rsid w:val="00C875AE"/>
  </w:style>
  <w:style w:type="paragraph" w:customStyle="1" w:styleId="8B197F04ECF64CA88FC129CE8E256E0A">
    <w:name w:val="8B197F04ECF64CA88FC129CE8E256E0A"/>
    <w:rsid w:val="00C875AE"/>
  </w:style>
  <w:style w:type="paragraph" w:customStyle="1" w:styleId="41D5C7AD16ED4BEF9DE92ABD954916B5">
    <w:name w:val="41D5C7AD16ED4BEF9DE92ABD954916B5"/>
    <w:rsid w:val="00C875AE"/>
  </w:style>
  <w:style w:type="paragraph" w:customStyle="1" w:styleId="1A45987B6E90478BAF840645B8046759">
    <w:name w:val="1A45987B6E90478BAF840645B8046759"/>
    <w:rsid w:val="00C875AE"/>
  </w:style>
  <w:style w:type="paragraph" w:customStyle="1" w:styleId="F1C79CF8900645C58CC8448416ABA56E">
    <w:name w:val="F1C79CF8900645C58CC8448416ABA56E"/>
    <w:rsid w:val="00C875AE"/>
  </w:style>
  <w:style w:type="paragraph" w:customStyle="1" w:styleId="04E64DB1F56F4BB0A2D251865B984974">
    <w:name w:val="04E64DB1F56F4BB0A2D251865B984974"/>
    <w:rsid w:val="00C875AE"/>
  </w:style>
  <w:style w:type="paragraph" w:customStyle="1" w:styleId="5A79F1A4DF854954AAB45C0464BA3424">
    <w:name w:val="5A79F1A4DF854954AAB45C0464BA3424"/>
    <w:rsid w:val="00C875AE"/>
  </w:style>
  <w:style w:type="paragraph" w:customStyle="1" w:styleId="B9244811EFB8438D86EB490E0A8B0DC0">
    <w:name w:val="B9244811EFB8438D86EB490E0A8B0DC0"/>
    <w:rsid w:val="00C875AE"/>
  </w:style>
  <w:style w:type="paragraph" w:customStyle="1" w:styleId="FFFCE74F525344359A69E2948BBCD655">
    <w:name w:val="FFFCE74F525344359A69E2948BBCD655"/>
    <w:rsid w:val="00C875AE"/>
  </w:style>
  <w:style w:type="paragraph" w:customStyle="1" w:styleId="F89799AA40A24EE4A9D5D44EC11A0B14">
    <w:name w:val="F89799AA40A24EE4A9D5D44EC11A0B14"/>
    <w:rsid w:val="00C875AE"/>
  </w:style>
  <w:style w:type="paragraph" w:customStyle="1" w:styleId="F516BCE1B7924FB2B1348E2E4CA75D4D">
    <w:name w:val="F516BCE1B7924FB2B1348E2E4CA75D4D"/>
    <w:rsid w:val="00C875AE"/>
  </w:style>
  <w:style w:type="paragraph" w:customStyle="1" w:styleId="30CEC44EADCE42628F9FD576B7F8D279">
    <w:name w:val="30CEC44EADCE42628F9FD576B7F8D279"/>
    <w:rsid w:val="00C875AE"/>
  </w:style>
  <w:style w:type="paragraph" w:customStyle="1" w:styleId="C7E50195B2354740A6C034B4F64770C4">
    <w:name w:val="C7E50195B2354740A6C034B4F64770C4"/>
    <w:rsid w:val="00C875AE"/>
  </w:style>
  <w:style w:type="paragraph" w:customStyle="1" w:styleId="A06D030B4BC948BF9EF8FAC4233812A7">
    <w:name w:val="A06D030B4BC948BF9EF8FAC4233812A7"/>
    <w:rsid w:val="00C875AE"/>
  </w:style>
  <w:style w:type="paragraph" w:customStyle="1" w:styleId="BF96184865E14054B27EAF14A624CEBE">
    <w:name w:val="BF96184865E14054B27EAF14A624CEBE"/>
    <w:rsid w:val="00C875AE"/>
  </w:style>
  <w:style w:type="paragraph" w:customStyle="1" w:styleId="D1C6A96589034D0F85919740CD442280">
    <w:name w:val="D1C6A96589034D0F85919740CD442280"/>
    <w:rsid w:val="00C875AE"/>
  </w:style>
  <w:style w:type="paragraph" w:customStyle="1" w:styleId="C8EA60CAA3AA4BB481B779139E13F034">
    <w:name w:val="C8EA60CAA3AA4BB481B779139E13F034"/>
    <w:rsid w:val="00C875AE"/>
  </w:style>
  <w:style w:type="paragraph" w:customStyle="1" w:styleId="E35E0498095F1A40B5BC4F9B2723A275">
    <w:name w:val="E35E0498095F1A40B5BC4F9B2723A275"/>
    <w:rsid w:val="006432FA"/>
    <w:pPr>
      <w:spacing w:after="0" w:line="240" w:lineRule="auto"/>
    </w:pPr>
    <w:rPr>
      <w:sz w:val="24"/>
      <w:szCs w:val="24"/>
    </w:rPr>
  </w:style>
  <w:style w:type="paragraph" w:customStyle="1" w:styleId="E5F8D802BB626E4DA28031F25F248046">
    <w:name w:val="E5F8D802BB626E4DA28031F25F248046"/>
    <w:rsid w:val="006432FA"/>
    <w:pPr>
      <w:spacing w:after="0" w:line="240" w:lineRule="auto"/>
    </w:pPr>
    <w:rPr>
      <w:sz w:val="24"/>
      <w:szCs w:val="24"/>
    </w:rPr>
  </w:style>
  <w:style w:type="paragraph" w:customStyle="1" w:styleId="F8703589315FA54DAAC57F078F17FC9E">
    <w:name w:val="F8703589315FA54DAAC57F078F17FC9E"/>
    <w:rsid w:val="006432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C:\Users\Eric\AppData\Roaming\Microsoft\Templates\Blue grey resume.dotx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2018-09-28T03:57:00Z</dcterms:created>
  <dcterms:modified xsi:type="dcterms:W3CDTF">2018-09-28T13:36:00Z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